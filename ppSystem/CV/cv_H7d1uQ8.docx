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DB2121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AA8E95" w14:textId="77777777" w:rsidR="00692703" w:rsidRPr="00CF1A49" w:rsidRDefault="000B50E2" w:rsidP="00EF3AF6">
            <w:pPr>
              <w:pStyle w:val="Title"/>
              <w:spacing w:before="240" w:line="276" w:lineRule="auto"/>
            </w:pPr>
            <w:r>
              <w:t>alex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thakuri</w:t>
            </w:r>
          </w:p>
          <w:p w14:paraId="722CE605" w14:textId="04FB02FB" w:rsidR="00692703" w:rsidRPr="00CF1A49" w:rsidRDefault="000B50E2" w:rsidP="00EF3AF6">
            <w:pPr>
              <w:pStyle w:val="ContactInfo"/>
              <w:spacing w:before="240" w:line="276" w:lineRule="auto"/>
              <w:contextualSpacing w:val="0"/>
            </w:pPr>
            <w:proofErr w:type="spellStart"/>
            <w:r>
              <w:t>Kalimati</w:t>
            </w:r>
            <w:proofErr w:type="spellEnd"/>
            <w:r>
              <w:t>, Kathmandu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D67D7B78003463391F732A74C1D41E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+9779823426805</w:t>
            </w:r>
            <w:r w:rsidR="00BE00D0">
              <w:t xml:space="preserve"> +9779841232798</w:t>
            </w:r>
          </w:p>
          <w:p w14:paraId="3F8147F3" w14:textId="77777777" w:rsidR="00692703" w:rsidRPr="00CF1A49" w:rsidRDefault="000B50E2" w:rsidP="00EF3AF6">
            <w:pPr>
              <w:pStyle w:val="ContactInfoEmphasis"/>
              <w:spacing w:before="240" w:line="276" w:lineRule="auto"/>
              <w:contextualSpacing w:val="0"/>
            </w:pPr>
            <w:proofErr w:type="spellStart"/>
            <w:r>
              <w:t>Alxthakuri</w:t>
            </w:r>
            <w:proofErr w:type="spellEnd"/>
            <w:r>
              <w:rPr>
                <w:lang w:val="en-IN"/>
              </w:rPr>
              <w:t>@gmail.com</w:t>
            </w:r>
            <w:r w:rsidR="00692703" w:rsidRPr="00CF1A49">
              <w:t xml:space="preserve"> </w:t>
            </w:r>
          </w:p>
        </w:tc>
      </w:tr>
      <w:tr w:rsidR="009571D8" w:rsidRPr="00CF1A49" w14:paraId="742E1D0D" w14:textId="77777777" w:rsidTr="00692703">
        <w:tc>
          <w:tcPr>
            <w:tcW w:w="9360" w:type="dxa"/>
            <w:tcMar>
              <w:top w:w="432" w:type="dxa"/>
            </w:tcMar>
          </w:tcPr>
          <w:p w14:paraId="136DBE66" w14:textId="77777777" w:rsidR="001755A8" w:rsidRPr="00CF1A49" w:rsidRDefault="001755A8" w:rsidP="00EF3AF6">
            <w:pPr>
              <w:spacing w:before="240" w:line="276" w:lineRule="auto"/>
              <w:contextualSpacing w:val="0"/>
            </w:pPr>
          </w:p>
        </w:tc>
      </w:tr>
    </w:tbl>
    <w:p w14:paraId="281D7F4C" w14:textId="77777777" w:rsidR="004E01EB" w:rsidRPr="00CF1A49" w:rsidRDefault="004E01EB" w:rsidP="00EF3AF6">
      <w:pPr>
        <w:pStyle w:val="Heading1"/>
        <w:spacing w:before="240" w:line="276" w:lineRule="auto"/>
      </w:pPr>
    </w:p>
    <w:sdt>
      <w:sdtPr>
        <w:alias w:val="Education:"/>
        <w:tag w:val="Education:"/>
        <w:id w:val="-1908763273"/>
        <w:placeholder>
          <w:docPart w:val="72C4EC395C0B4081B9AD1F313739AA00"/>
        </w:placeholder>
        <w:temporary/>
        <w:showingPlcHdr/>
        <w15:appearance w15:val="hidden"/>
      </w:sdtPr>
      <w:sdtEndPr/>
      <w:sdtContent>
        <w:p w14:paraId="0EA95EF4" w14:textId="77777777" w:rsidR="00DA59AA" w:rsidRPr="00CF1A49" w:rsidRDefault="00DA59AA" w:rsidP="00EF3AF6">
          <w:pPr>
            <w:pStyle w:val="Heading1"/>
            <w:spacing w:before="240"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9B97E34" w14:textId="77777777" w:rsidTr="00D66A52">
        <w:tc>
          <w:tcPr>
            <w:tcW w:w="9355" w:type="dxa"/>
          </w:tcPr>
          <w:p w14:paraId="12AC700A" w14:textId="77777777" w:rsidR="001D0BF1" w:rsidRPr="00CF1A49" w:rsidRDefault="000B50E2" w:rsidP="00EF3AF6">
            <w:pPr>
              <w:pStyle w:val="Heading3"/>
              <w:spacing w:before="240" w:line="276" w:lineRule="auto"/>
              <w:contextualSpacing w:val="0"/>
              <w:outlineLvl w:val="2"/>
            </w:pPr>
            <w:r>
              <w:t>2060-2072</w:t>
            </w:r>
          </w:p>
          <w:p w14:paraId="7C52E85A" w14:textId="77777777" w:rsidR="001D0BF1" w:rsidRPr="00CF1A49" w:rsidRDefault="000B50E2" w:rsidP="00EF3AF6">
            <w:pPr>
              <w:pStyle w:val="Heading2"/>
              <w:spacing w:before="240" w:line="276" w:lineRule="auto"/>
              <w:contextualSpacing w:val="0"/>
              <w:outlineLvl w:val="1"/>
            </w:pPr>
            <w:r>
              <w:t>school leaving certificate</w:t>
            </w:r>
            <w:r w:rsidR="001D0BF1" w:rsidRPr="00CF1A49">
              <w:t xml:space="preserve">, </w:t>
            </w:r>
            <w:r w:rsidRPr="00EF3AF6">
              <w:rPr>
                <w:rStyle w:val="SubtleReference"/>
                <w:u w:val="single"/>
              </w:rPr>
              <w:t>green peace co-ed school</w:t>
            </w:r>
            <w:r w:rsidR="00EF3AF6">
              <w:rPr>
                <w:rStyle w:val="SubtleReference"/>
              </w:rPr>
              <w:t xml:space="preserve">            </w:t>
            </w:r>
            <w:proofErr w:type="gramStart"/>
            <w:r w:rsidR="00EF3AF6" w:rsidRPr="00EF3AF6">
              <w:rPr>
                <w:rStyle w:val="SubtleReference"/>
                <w:u w:val="single"/>
              </w:rPr>
              <w:t>ganabahal,kathmandu</w:t>
            </w:r>
            <w:proofErr w:type="gramEnd"/>
          </w:p>
          <w:p w14:paraId="13A8B1CB" w14:textId="77777777" w:rsidR="007538DC" w:rsidRPr="00CF1A49" w:rsidRDefault="000B50E2" w:rsidP="00EF3AF6">
            <w:pPr>
              <w:spacing w:before="240" w:line="276" w:lineRule="auto"/>
              <w:contextualSpacing w:val="0"/>
            </w:pPr>
            <w:r>
              <w:t>I have secured 3.6 GPA in SLC year 2072.</w:t>
            </w:r>
          </w:p>
        </w:tc>
      </w:tr>
      <w:tr w:rsidR="00F61DF9" w:rsidRPr="00CF1A49" w14:paraId="1DAD60AA" w14:textId="77777777" w:rsidTr="00F61DF9">
        <w:tc>
          <w:tcPr>
            <w:tcW w:w="9355" w:type="dxa"/>
            <w:tcMar>
              <w:top w:w="216" w:type="dxa"/>
            </w:tcMar>
          </w:tcPr>
          <w:p w14:paraId="6C2B7957" w14:textId="77777777" w:rsidR="00F61DF9" w:rsidRPr="00CF1A49" w:rsidRDefault="000B50E2" w:rsidP="00EF3AF6">
            <w:pPr>
              <w:pStyle w:val="Heading3"/>
              <w:spacing w:before="240" w:line="276" w:lineRule="auto"/>
              <w:contextualSpacing w:val="0"/>
              <w:outlineLvl w:val="2"/>
            </w:pPr>
            <w:r>
              <w:t>2072-2074</w:t>
            </w:r>
          </w:p>
          <w:p w14:paraId="5ADAE063" w14:textId="77777777" w:rsidR="00F61DF9" w:rsidRPr="00CF1A49" w:rsidRDefault="000B50E2" w:rsidP="00EF3AF6">
            <w:pPr>
              <w:pStyle w:val="Heading2"/>
              <w:spacing w:before="240" w:line="276" w:lineRule="auto"/>
              <w:contextualSpacing w:val="0"/>
              <w:outlineLvl w:val="1"/>
            </w:pPr>
            <w:r>
              <w:t>higher secondary education board</w:t>
            </w:r>
            <w:r w:rsidR="00F61DF9" w:rsidRPr="00CF1A49">
              <w:t xml:space="preserve">, </w:t>
            </w:r>
            <w:r w:rsidRPr="00EF3AF6">
              <w:rPr>
                <w:rStyle w:val="SubtleReference"/>
                <w:u w:val="single"/>
              </w:rPr>
              <w:t>prime international school</w:t>
            </w:r>
            <w:r w:rsidR="00EF3AF6">
              <w:rPr>
                <w:rStyle w:val="SubtleReference"/>
              </w:rPr>
              <w:t xml:space="preserve">      </w:t>
            </w:r>
            <w:proofErr w:type="gramStart"/>
            <w:r w:rsidR="00EF3AF6" w:rsidRPr="00EF3AF6">
              <w:rPr>
                <w:rStyle w:val="SubtleReference"/>
                <w:u w:val="single"/>
              </w:rPr>
              <w:t>khusibun,nayabazar</w:t>
            </w:r>
            <w:proofErr w:type="gramEnd"/>
          </w:p>
          <w:p w14:paraId="52560D81" w14:textId="77777777" w:rsidR="00BE00D0" w:rsidRDefault="000B50E2" w:rsidP="00EF3AF6">
            <w:pPr>
              <w:spacing w:before="240" w:line="276" w:lineRule="auto"/>
            </w:pPr>
            <w:r>
              <w:t>I have</w:t>
            </w:r>
            <w:r w:rsidR="00114F5B">
              <w:t xml:space="preserve"> secured 3 GPA in my +2 higher studies in science faculty.</w:t>
            </w:r>
          </w:p>
          <w:p w14:paraId="1C5A1BA0" w14:textId="77777777" w:rsidR="00BE00D0" w:rsidRDefault="00BE00D0" w:rsidP="00EF3AF6">
            <w:pPr>
              <w:spacing w:before="240" w:line="276" w:lineRule="auto"/>
            </w:pPr>
          </w:p>
          <w:p w14:paraId="78B521F0" w14:textId="77777777" w:rsidR="00BE00D0" w:rsidRDefault="00BE00D0" w:rsidP="00EF3AF6">
            <w:pPr>
              <w:spacing w:before="240" w:line="276" w:lineRule="auto"/>
              <w:rPr>
                <w:b/>
                <w:bCs/>
              </w:rPr>
            </w:pPr>
            <w:r w:rsidRPr="00BE00D0">
              <w:rPr>
                <w:b/>
                <w:bCs/>
              </w:rPr>
              <w:t>2075-ONGOING</w:t>
            </w:r>
          </w:p>
          <w:p w14:paraId="6A42DA8B" w14:textId="200BA04A" w:rsidR="00BE00D0" w:rsidRPr="00BE00D0" w:rsidRDefault="00BE00D0" w:rsidP="00EF3AF6">
            <w:pPr>
              <w:spacing w:before="240" w:line="276" w:lineRule="auto"/>
              <w:rPr>
                <w:sz w:val="26"/>
                <w:szCs w:val="26"/>
                <w:u w:val="single"/>
              </w:rPr>
            </w:pPr>
            <w:r w:rsidRPr="00BE00D0">
              <w:rPr>
                <w:rStyle w:val="Heading2Char"/>
              </w:rPr>
              <w:t>BACHELORS</w:t>
            </w:r>
            <w:r>
              <w:rPr>
                <w:rStyle w:val="Heading2Char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BE00D0">
              <w:rPr>
                <w:sz w:val="26"/>
                <w:szCs w:val="26"/>
                <w:u w:val="single"/>
              </w:rPr>
              <w:t>ORCHID INTERNATIONAL COLLEGE</w:t>
            </w:r>
          </w:p>
          <w:p w14:paraId="19DF1174" w14:textId="27873294" w:rsidR="00BE00D0" w:rsidRPr="00BE00D0" w:rsidRDefault="00BE00D0" w:rsidP="00EF3AF6">
            <w:pPr>
              <w:spacing w:before="240" w:line="276" w:lineRule="auto"/>
              <w:rPr>
                <w:sz w:val="26"/>
                <w:szCs w:val="26"/>
                <w:u w:val="single"/>
              </w:rPr>
            </w:pPr>
            <w:proofErr w:type="gramStart"/>
            <w:r w:rsidRPr="00BE00D0">
              <w:rPr>
                <w:sz w:val="26"/>
                <w:szCs w:val="26"/>
                <w:u w:val="single"/>
              </w:rPr>
              <w:t>GAUSHALA,KATHMANDU</w:t>
            </w:r>
            <w:proofErr w:type="gramEnd"/>
          </w:p>
        </w:tc>
      </w:tr>
    </w:tbl>
    <w:sdt>
      <w:sdtPr>
        <w:alias w:val="Skills:"/>
        <w:tag w:val="Skills:"/>
        <w:id w:val="-1392877668"/>
        <w:placeholder>
          <w:docPart w:val="252233DC15A941F290B7933F89786A22"/>
        </w:placeholder>
        <w:temporary/>
        <w:showingPlcHdr/>
        <w15:appearance w15:val="hidden"/>
      </w:sdtPr>
      <w:sdtEndPr/>
      <w:sdtContent>
        <w:p w14:paraId="1F622537" w14:textId="77777777" w:rsidR="00486277" w:rsidRPr="00CF1A49" w:rsidRDefault="00486277" w:rsidP="00EF3AF6">
          <w:pPr>
            <w:pStyle w:val="Heading1"/>
            <w:spacing w:before="240" w:line="276" w:lineRule="auto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775E79D" w14:textId="77777777" w:rsidTr="00CF1A49">
        <w:tc>
          <w:tcPr>
            <w:tcW w:w="4675" w:type="dxa"/>
          </w:tcPr>
          <w:p w14:paraId="133A5F16" w14:textId="08AC1E21" w:rsidR="001E3120" w:rsidRPr="006E1507" w:rsidRDefault="00114F5B" w:rsidP="00EF3AF6">
            <w:pPr>
              <w:pStyle w:val="ListBullet"/>
              <w:spacing w:before="240" w:line="276" w:lineRule="auto"/>
              <w:contextualSpacing w:val="0"/>
            </w:pPr>
            <w:r>
              <w:t>Language: Nepali(native), English and Hindi</w:t>
            </w:r>
            <w:r w:rsidR="00BE00D0">
              <w:t>.</w:t>
            </w:r>
          </w:p>
          <w:p w14:paraId="415E99FF" w14:textId="64D532A2" w:rsidR="00BE00D0" w:rsidRPr="006E1507" w:rsidRDefault="00114F5B" w:rsidP="002E7C4B">
            <w:pPr>
              <w:pStyle w:val="ListBullet"/>
              <w:spacing w:before="240" w:line="276" w:lineRule="auto"/>
              <w:contextualSpacing w:val="0"/>
            </w:pPr>
            <w:r>
              <w:t>Computer: Microsoft Office Suite</w:t>
            </w:r>
            <w:r w:rsidR="00BE00D0">
              <w:t>, Adobe Photoshop, Adobe Illustration, HTML, CSS and PHP</w:t>
            </w:r>
            <w:r>
              <w:t>.</w:t>
            </w:r>
          </w:p>
        </w:tc>
        <w:tc>
          <w:tcPr>
            <w:tcW w:w="4675" w:type="dxa"/>
            <w:tcMar>
              <w:left w:w="360" w:type="dxa"/>
            </w:tcMar>
          </w:tcPr>
          <w:p w14:paraId="65469EA8" w14:textId="77777777" w:rsidR="001E3120" w:rsidRPr="006E1507" w:rsidRDefault="001E3120" w:rsidP="00EF3AF6">
            <w:pPr>
              <w:pStyle w:val="ListBullet"/>
              <w:numPr>
                <w:ilvl w:val="0"/>
                <w:numId w:val="0"/>
              </w:numPr>
              <w:spacing w:before="240" w:line="276" w:lineRule="auto"/>
              <w:ind w:left="360"/>
              <w:contextualSpacing w:val="0"/>
            </w:pPr>
          </w:p>
          <w:p w14:paraId="614176C2" w14:textId="77777777" w:rsidR="001E3120" w:rsidRPr="006E1507" w:rsidRDefault="001E3120" w:rsidP="00EF3AF6">
            <w:pPr>
              <w:pStyle w:val="ListBullet"/>
              <w:numPr>
                <w:ilvl w:val="0"/>
                <w:numId w:val="0"/>
              </w:numPr>
              <w:spacing w:before="240" w:line="276" w:lineRule="auto"/>
              <w:ind w:left="360"/>
              <w:contextualSpacing w:val="0"/>
            </w:pPr>
          </w:p>
        </w:tc>
      </w:tr>
      <w:tr w:rsidR="00EF3AF6" w:rsidRPr="006E1507" w14:paraId="662E031A" w14:textId="77777777" w:rsidTr="00CF1A49">
        <w:tc>
          <w:tcPr>
            <w:tcW w:w="4675" w:type="dxa"/>
          </w:tcPr>
          <w:p w14:paraId="71434487" w14:textId="3EE42460" w:rsidR="00EF3AF6" w:rsidRPr="006E1507" w:rsidRDefault="00EF3AF6" w:rsidP="00BE00D0">
            <w:pPr>
              <w:pStyle w:val="ListBullet"/>
              <w:numPr>
                <w:ilvl w:val="0"/>
                <w:numId w:val="0"/>
              </w:numPr>
              <w:spacing w:before="240" w:line="276" w:lineRule="auto"/>
              <w:contextualSpacing w:val="0"/>
            </w:pPr>
          </w:p>
          <w:p w14:paraId="3CA8EEB9" w14:textId="77777777" w:rsidR="00EF3AF6" w:rsidRDefault="00EF3AF6" w:rsidP="00EF3AF6">
            <w:pPr>
              <w:pStyle w:val="ListBullet"/>
              <w:numPr>
                <w:ilvl w:val="0"/>
                <w:numId w:val="0"/>
              </w:numPr>
              <w:spacing w:before="240" w:line="276" w:lineRule="auto"/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37DAF677" w14:textId="77777777" w:rsidR="00EF3AF6" w:rsidRDefault="00EF3AF6" w:rsidP="00EF3AF6">
            <w:pPr>
              <w:pStyle w:val="ListBullet"/>
              <w:numPr>
                <w:ilvl w:val="0"/>
                <w:numId w:val="0"/>
              </w:numPr>
              <w:spacing w:before="240" w:line="276" w:lineRule="auto"/>
              <w:ind w:left="360"/>
            </w:pPr>
          </w:p>
        </w:tc>
      </w:tr>
    </w:tbl>
    <w:sdt>
      <w:sdtPr>
        <w:alias w:val="Activities:"/>
        <w:tag w:val="Activities:"/>
        <w:id w:val="1223332893"/>
        <w:placeholder>
          <w:docPart w:val="2B561017B7944E199637E78EC8CC0E97"/>
        </w:placeholder>
        <w:temporary/>
        <w:showingPlcHdr/>
        <w15:appearance w15:val="hidden"/>
      </w:sdtPr>
      <w:sdtEndPr/>
      <w:sdtContent>
        <w:p w14:paraId="0E39EE6A" w14:textId="77777777" w:rsidR="00AD782D" w:rsidRPr="00CF1A49" w:rsidRDefault="0062312F" w:rsidP="00EF3AF6">
          <w:pPr>
            <w:pStyle w:val="Heading1"/>
            <w:spacing w:before="240" w:line="276" w:lineRule="auto"/>
          </w:pPr>
          <w:r w:rsidRPr="00CF1A49">
            <w:t>Activities</w:t>
          </w:r>
        </w:p>
      </w:sdtContent>
    </w:sdt>
    <w:p w14:paraId="33FF297A" w14:textId="34AF17ED" w:rsidR="002E7C4B" w:rsidRDefault="002E7C4B" w:rsidP="00EF3AF6">
      <w:pPr>
        <w:spacing w:before="240" w:line="276" w:lineRule="auto"/>
      </w:pPr>
      <w:r>
        <w:t>During my 3-month vacation after my SLC, I participated in graphic designing classes at Pentasoft which is situated in Jamal, Kathmandu. I learned about Adobe Photoshop and Adobe Illustration during the course. I participated in workshops for CMS and PHP so I have handful of knowledge but yet to be perfect.</w:t>
      </w:r>
    </w:p>
    <w:p w14:paraId="5F7C168C" w14:textId="27BEEF97" w:rsidR="00B51D1B" w:rsidRPr="006E1507" w:rsidRDefault="00114F5B" w:rsidP="00EF3AF6">
      <w:pPr>
        <w:spacing w:before="240" w:line="276" w:lineRule="auto"/>
      </w:pPr>
      <w:r>
        <w:t>I am</w:t>
      </w:r>
      <w:r w:rsidR="002E7C4B">
        <w:t xml:space="preserve"> also</w:t>
      </w:r>
      <w:r>
        <w:t xml:space="preserve"> highly interested in volunteering works and social working. I have participated in the volunteering program which was conducted by Universal Teaching Consultancy (UTC) at Bhrikutimandap in which more than 40 colleges were participating</w:t>
      </w:r>
      <w:r w:rsidR="00EF3AF6">
        <w:t>. I believe that providing free service to the people in need and helping to improve one’s life is the best thing we human can do.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1CD7" w14:textId="77777777" w:rsidR="00741C4A" w:rsidRDefault="00741C4A" w:rsidP="0068194B">
      <w:r>
        <w:separator/>
      </w:r>
    </w:p>
    <w:p w14:paraId="70584E80" w14:textId="77777777" w:rsidR="00741C4A" w:rsidRDefault="00741C4A"/>
    <w:p w14:paraId="06C88202" w14:textId="77777777" w:rsidR="00741C4A" w:rsidRDefault="00741C4A"/>
  </w:endnote>
  <w:endnote w:type="continuationSeparator" w:id="0">
    <w:p w14:paraId="37A59E02" w14:textId="77777777" w:rsidR="00741C4A" w:rsidRDefault="00741C4A" w:rsidP="0068194B">
      <w:r>
        <w:continuationSeparator/>
      </w:r>
    </w:p>
    <w:p w14:paraId="67AB95B4" w14:textId="77777777" w:rsidR="00741C4A" w:rsidRDefault="00741C4A"/>
    <w:p w14:paraId="3C9B1892" w14:textId="77777777" w:rsidR="00741C4A" w:rsidRDefault="00741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2EC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EC84" w14:textId="77777777" w:rsidR="00741C4A" w:rsidRDefault="00741C4A" w:rsidP="0068194B">
      <w:r>
        <w:separator/>
      </w:r>
    </w:p>
    <w:p w14:paraId="18E18428" w14:textId="77777777" w:rsidR="00741C4A" w:rsidRDefault="00741C4A"/>
    <w:p w14:paraId="1E97C448" w14:textId="77777777" w:rsidR="00741C4A" w:rsidRDefault="00741C4A"/>
  </w:footnote>
  <w:footnote w:type="continuationSeparator" w:id="0">
    <w:p w14:paraId="3D127A46" w14:textId="77777777" w:rsidR="00741C4A" w:rsidRDefault="00741C4A" w:rsidP="0068194B">
      <w:r>
        <w:continuationSeparator/>
      </w:r>
    </w:p>
    <w:p w14:paraId="08E99B8F" w14:textId="77777777" w:rsidR="00741C4A" w:rsidRDefault="00741C4A"/>
    <w:p w14:paraId="05018569" w14:textId="77777777" w:rsidR="00741C4A" w:rsidRDefault="00741C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08E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EECE5D" wp14:editId="786F8E9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80559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E2"/>
    <w:rsid w:val="000001EF"/>
    <w:rsid w:val="00007322"/>
    <w:rsid w:val="00007728"/>
    <w:rsid w:val="00024584"/>
    <w:rsid w:val="00024730"/>
    <w:rsid w:val="00055E95"/>
    <w:rsid w:val="0007021F"/>
    <w:rsid w:val="00084DBE"/>
    <w:rsid w:val="000B2BA5"/>
    <w:rsid w:val="000B50E2"/>
    <w:rsid w:val="000F2F8C"/>
    <w:rsid w:val="0010006E"/>
    <w:rsid w:val="001045A8"/>
    <w:rsid w:val="00114A91"/>
    <w:rsid w:val="00114F5B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C4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1C4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00D0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3AF6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21C65"/>
  <w15:chartTrackingRefBased/>
  <w15:docId w15:val="{9BBA3F05-8000-4B28-80FF-17B2F80C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67D7B78003463391F732A74C1D4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97466-F4B4-4716-9DE5-953D9043E109}"/>
      </w:docPartPr>
      <w:docPartBody>
        <w:p w:rsidR="00A307E6" w:rsidRDefault="00E67FC4">
          <w:pPr>
            <w:pStyle w:val="6D67D7B78003463391F732A74C1D41E0"/>
          </w:pPr>
          <w:r w:rsidRPr="00CF1A49">
            <w:t>·</w:t>
          </w:r>
        </w:p>
      </w:docPartBody>
    </w:docPart>
    <w:docPart>
      <w:docPartPr>
        <w:name w:val="72C4EC395C0B4081B9AD1F313739A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0AD6C-5BA3-497A-AB7D-7833FF4CF8E3}"/>
      </w:docPartPr>
      <w:docPartBody>
        <w:p w:rsidR="00A307E6" w:rsidRDefault="00E67FC4">
          <w:pPr>
            <w:pStyle w:val="72C4EC395C0B4081B9AD1F313739AA00"/>
          </w:pPr>
          <w:r w:rsidRPr="00CF1A49">
            <w:t>Education</w:t>
          </w:r>
        </w:p>
      </w:docPartBody>
    </w:docPart>
    <w:docPart>
      <w:docPartPr>
        <w:name w:val="252233DC15A941F290B7933F8978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19828-5729-48DF-926F-F613018A25FE}"/>
      </w:docPartPr>
      <w:docPartBody>
        <w:p w:rsidR="00A307E6" w:rsidRDefault="00E67FC4">
          <w:pPr>
            <w:pStyle w:val="252233DC15A941F290B7933F89786A22"/>
          </w:pPr>
          <w:r w:rsidRPr="00CF1A49">
            <w:t>Skills</w:t>
          </w:r>
        </w:p>
      </w:docPartBody>
    </w:docPart>
    <w:docPart>
      <w:docPartPr>
        <w:name w:val="2B561017B7944E199637E78EC8CC0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5B5CC-E59F-4477-A871-20A3D3634743}"/>
      </w:docPartPr>
      <w:docPartBody>
        <w:p w:rsidR="00A307E6" w:rsidRDefault="00E67FC4">
          <w:pPr>
            <w:pStyle w:val="2B561017B7944E199637E78EC8CC0E9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2B"/>
    <w:rsid w:val="000A1C39"/>
    <w:rsid w:val="003A702B"/>
    <w:rsid w:val="00A307E6"/>
    <w:rsid w:val="00E6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D67D7B78003463391F732A74C1D41E0">
    <w:name w:val="6D67D7B78003463391F732A74C1D41E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2C4EC395C0B4081B9AD1F313739AA00">
    <w:name w:val="72C4EC395C0B4081B9AD1F313739AA00"/>
  </w:style>
  <w:style w:type="paragraph" w:customStyle="1" w:styleId="252233DC15A941F290B7933F89786A22">
    <w:name w:val="252233DC15A941F290B7933F89786A22"/>
  </w:style>
  <w:style w:type="paragraph" w:customStyle="1" w:styleId="2B561017B7944E199637E78EC8CC0E97">
    <w:name w:val="2B561017B7944E199637E78EC8CC0E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thakuri</dc:creator>
  <cp:keywords/>
  <dc:description/>
  <cp:lastModifiedBy>alex thakuri</cp:lastModifiedBy>
  <cp:revision>2</cp:revision>
  <dcterms:created xsi:type="dcterms:W3CDTF">2018-09-20T14:46:00Z</dcterms:created>
  <dcterms:modified xsi:type="dcterms:W3CDTF">2021-05-22T10:49:00Z</dcterms:modified>
  <cp:category/>
</cp:coreProperties>
</file>